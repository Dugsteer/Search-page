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707B" w14:textId="4F59B3FC" w:rsidR="00146F0E" w:rsidRPr="00B7638E" w:rsidRDefault="002F5D59">
      <w:pPr>
        <w:rPr>
          <w:rFonts w:ascii="Libre Franklin" w:hAnsi="Libre Franklin"/>
          <w:sz w:val="28"/>
          <w:szCs w:val="28"/>
        </w:rPr>
      </w:pPr>
      <w:r>
        <w:rPr>
          <w:rFonts w:ascii="Libre Franklin" w:hAnsi="Libre Frankl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5A9F37" wp14:editId="351EAEB2">
            <wp:simplePos x="0" y="0"/>
            <wp:positionH relativeFrom="column">
              <wp:posOffset>157658</wp:posOffset>
            </wp:positionH>
            <wp:positionV relativeFrom="paragraph">
              <wp:posOffset>38100</wp:posOffset>
            </wp:positionV>
            <wp:extent cx="6339328" cy="9252390"/>
            <wp:effectExtent l="0" t="0" r="0" b="6350"/>
            <wp:wrapNone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28" cy="92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FD562" w14:textId="6264348F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2569DB02" w14:textId="6A31F242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69039D5D" w14:textId="56EB8904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4AB8D71F" w14:textId="76132209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30218E0A" w14:textId="3E4C6C56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1252DDF1" w14:textId="7E9B8FC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DD73396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73E2E2E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227707D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E134AA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523709C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BA3F441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7BDE2472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4292A85" w14:textId="7900E70B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0A50E29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5C11B67C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E92A803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4B444352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4D77E87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A1DBD70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51F9349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063B34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BE1F253" w14:textId="77777777" w:rsidR="00B7638E" w:rsidRDefault="00B7638E">
      <w:pPr>
        <w:rPr>
          <w:rFonts w:ascii="Libre Franklin" w:hAnsi="Libre Franklin"/>
          <w:sz w:val="28"/>
          <w:szCs w:val="28"/>
        </w:rPr>
        <w:sectPr w:rsidR="00B7638E" w:rsidSect="003036D0">
          <w:headerReference w:type="default" r:id="rId7"/>
          <w:footerReference w:type="default" r:id="rId8"/>
          <w:type w:val="continuous"/>
          <w:pgSz w:w="11900" w:h="16840"/>
          <w:pgMar w:top="720" w:right="720" w:bottom="720" w:left="720" w:header="709" w:footer="709" w:gutter="0"/>
          <w:cols w:num="3" w:space="708"/>
          <w:docGrid w:linePitch="360"/>
        </w:sectPr>
      </w:pPr>
    </w:p>
    <w:p w14:paraId="561A4F30" w14:textId="50A56790" w:rsidR="00B7638E" w:rsidRPr="00B7638E" w:rsidRDefault="00B7638E">
      <w:pPr>
        <w:rPr>
          <w:rFonts w:ascii="Libre Franklin" w:hAnsi="Libre Franklin"/>
          <w:sz w:val="28"/>
          <w:szCs w:val="28"/>
        </w:rPr>
      </w:pPr>
    </w:p>
    <w:p w14:paraId="4A5CDA26" w14:textId="65ECE7DA" w:rsidR="00A1023F" w:rsidRDefault="00A1023F">
      <w:pPr>
        <w:rPr>
          <w:rFonts w:ascii="Libre Franklin" w:hAnsi="Libre Franklin"/>
          <w:sz w:val="28"/>
          <w:szCs w:val="28"/>
        </w:rPr>
      </w:pPr>
    </w:p>
    <w:p w14:paraId="6729CB5B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496B3CF2" w14:textId="287C95C5" w:rsidR="003C04A2" w:rsidRDefault="003C04A2">
      <w:pPr>
        <w:rPr>
          <w:rFonts w:ascii="Libre Franklin" w:hAnsi="Libre Franklin"/>
          <w:sz w:val="28"/>
          <w:szCs w:val="28"/>
        </w:rPr>
      </w:pPr>
    </w:p>
    <w:p w14:paraId="320DF66B" w14:textId="39D7671B" w:rsidR="003C04A2" w:rsidRDefault="003C04A2">
      <w:pPr>
        <w:rPr>
          <w:rFonts w:ascii="Libre Franklin" w:hAnsi="Libre Franklin"/>
          <w:sz w:val="28"/>
          <w:szCs w:val="28"/>
        </w:rPr>
      </w:pPr>
    </w:p>
    <w:p w14:paraId="5CB32CED" w14:textId="4302BCF3" w:rsidR="003C04A2" w:rsidRDefault="003C04A2">
      <w:pPr>
        <w:rPr>
          <w:rFonts w:ascii="Libre Franklin" w:hAnsi="Libre Franklin"/>
          <w:sz w:val="28"/>
          <w:szCs w:val="28"/>
        </w:rPr>
      </w:pPr>
    </w:p>
    <w:p w14:paraId="60CF79EE" w14:textId="5A38905A" w:rsidR="003C04A2" w:rsidRDefault="003C04A2">
      <w:pPr>
        <w:rPr>
          <w:rFonts w:ascii="Libre Franklin" w:hAnsi="Libre Franklin"/>
          <w:sz w:val="28"/>
          <w:szCs w:val="28"/>
        </w:rPr>
      </w:pPr>
    </w:p>
    <w:p w14:paraId="128586A4" w14:textId="141F4F10" w:rsidR="003C04A2" w:rsidRDefault="003C04A2">
      <w:pPr>
        <w:rPr>
          <w:rFonts w:ascii="Libre Franklin" w:hAnsi="Libre Franklin"/>
          <w:sz w:val="28"/>
          <w:szCs w:val="28"/>
        </w:rPr>
      </w:pPr>
    </w:p>
    <w:p w14:paraId="278AF9A0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199743DF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B13863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1710113F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E7252A2" w14:textId="6EA3705C" w:rsidR="003C04A2" w:rsidRDefault="003C04A2">
      <w:pPr>
        <w:rPr>
          <w:rFonts w:ascii="Libre Franklin" w:hAnsi="Libre Franklin"/>
          <w:sz w:val="28"/>
          <w:szCs w:val="28"/>
        </w:rPr>
      </w:pPr>
    </w:p>
    <w:p w14:paraId="62D90C4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3BB82009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21B1CDDE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3D3373E6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4CA4CF4" w14:textId="019AD8FF" w:rsidR="003C04A2" w:rsidRDefault="003C04A2" w:rsidP="006175C0">
      <w:pPr>
        <w:rPr>
          <w:rFonts w:ascii="Libre Franklin" w:hAnsi="Libre Franklin"/>
          <w:sz w:val="28"/>
          <w:szCs w:val="28"/>
        </w:rPr>
      </w:pPr>
    </w:p>
    <w:p w14:paraId="46F69232" w14:textId="31D8E1B8" w:rsidR="006175C0" w:rsidRDefault="006175C0" w:rsidP="003C04A2">
      <w:pPr>
        <w:rPr>
          <w:rFonts w:ascii="Libre Franklin" w:hAnsi="Libre Franklin"/>
          <w:sz w:val="28"/>
          <w:szCs w:val="28"/>
        </w:rPr>
        <w:sectPr w:rsidR="006175C0" w:rsidSect="00B7638E">
          <w:footerReference w:type="default" r:id="rId9"/>
          <w:type w:val="continuous"/>
          <w:pgSz w:w="11900" w:h="16840"/>
          <w:pgMar w:top="720" w:right="720" w:bottom="720" w:left="720" w:header="709" w:footer="709" w:gutter="0"/>
          <w:cols w:num="3" w:space="708"/>
          <w:docGrid w:linePitch="360"/>
        </w:sectPr>
      </w:pPr>
    </w:p>
    <w:p w14:paraId="3F549FDE" w14:textId="26EF3FA0" w:rsidR="009930B9" w:rsidRDefault="009930B9">
      <w:pPr>
        <w:rPr>
          <w:rFonts w:ascii="Libre Franklin" w:hAnsi="Libre Franklin"/>
          <w:sz w:val="28"/>
          <w:szCs w:val="28"/>
        </w:rPr>
      </w:pPr>
    </w:p>
    <w:p w14:paraId="2608D704" w14:textId="03C736B1" w:rsidR="009930B9" w:rsidRDefault="009930B9">
      <w:pPr>
        <w:rPr>
          <w:rFonts w:ascii="Libre Franklin" w:hAnsi="Libre Franklin"/>
          <w:sz w:val="28"/>
          <w:szCs w:val="28"/>
        </w:rPr>
      </w:pPr>
    </w:p>
    <w:p w14:paraId="33F0955D" w14:textId="5E19E176" w:rsidR="006175C0" w:rsidRDefault="006175C0" w:rsidP="006175C0">
      <w:pPr>
        <w:rPr>
          <w:rFonts w:ascii="Libre Franklin" w:hAnsi="Libre Franklin"/>
          <w:sz w:val="28"/>
          <w:szCs w:val="28"/>
        </w:rPr>
      </w:pPr>
    </w:p>
    <w:p w14:paraId="21EB4D80" w14:textId="5B08F4F9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01AAED9F" w14:textId="156A953A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4EB88D9" w14:textId="4AEDAED8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1B596F49" w14:textId="510EFCB0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4700DC7B" w14:textId="07172DC8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1F4415FE" w14:textId="120C7DEE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0447BFF9" w14:textId="4F9C62E3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D8A777B" w14:textId="04167B6F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6D8A0B51" w14:textId="63E112E4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4C9EA765" w14:textId="7D889D1D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7D00500D" w14:textId="100BFFEE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7661505" w14:textId="62412633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78635402" w14:textId="159AB6A2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6B5D1986" w14:textId="6DA91E1E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0BF5493B" w14:textId="5C07184D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173C20D6" w14:textId="78C46391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212CA9DD" w14:textId="497D443F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65B0113B" w14:textId="2E91F74D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0C909E8" w14:textId="2B8DE751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7DEFE6B0" w14:textId="7771ED16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68A16EA2" w14:textId="141E309E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653BE939" w14:textId="466F2904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1855B37" w14:textId="640921DF" w:rsidR="008D7FC1" w:rsidRDefault="008D7FC1" w:rsidP="006175C0">
      <w:pPr>
        <w:rPr>
          <w:rFonts w:ascii="Libre Franklin" w:hAnsi="Libre Franklin"/>
          <w:sz w:val="28"/>
          <w:szCs w:val="28"/>
        </w:rPr>
      </w:pPr>
    </w:p>
    <w:p w14:paraId="3CB5DDAB" w14:textId="58D58D5D" w:rsidR="008D7FC1" w:rsidRPr="006175C0" w:rsidRDefault="008D7FC1" w:rsidP="006175C0">
      <w:pPr>
        <w:rPr>
          <w:rFonts w:ascii="Libre Franklin" w:hAnsi="Libre Franklin"/>
          <w:sz w:val="28"/>
          <w:szCs w:val="28"/>
        </w:rPr>
      </w:pPr>
    </w:p>
    <w:sectPr w:rsidR="008D7FC1" w:rsidRPr="006175C0" w:rsidSect="008D7FC1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2725" w14:textId="77777777" w:rsidR="004C5E74" w:rsidRDefault="004C5E74" w:rsidP="001C4115">
      <w:r>
        <w:separator/>
      </w:r>
    </w:p>
  </w:endnote>
  <w:endnote w:type="continuationSeparator" w:id="0">
    <w:p w14:paraId="1DE3C8A7" w14:textId="77777777" w:rsidR="004C5E74" w:rsidRDefault="004C5E74" w:rsidP="001C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Libre Franklin SemiBold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13D7" w14:textId="0ADCF564" w:rsidR="00A76C74" w:rsidRPr="00FD142B" w:rsidRDefault="00A76C74" w:rsidP="00186BB2">
    <w:pPr>
      <w:pStyle w:val="Footer"/>
      <w:jc w:val="center"/>
      <w:rPr>
        <w:color w:val="808080" w:themeColor="background1" w:themeShade="80"/>
        <w:sz w:val="18"/>
        <w:szCs w:val="18"/>
      </w:rPr>
    </w:pPr>
  </w:p>
  <w:p w14:paraId="27D54638" w14:textId="2A09A617" w:rsidR="007B20E9" w:rsidRPr="00A14A1A" w:rsidRDefault="00A14A1A" w:rsidP="00A14A1A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©20</w:t>
    </w:r>
    <w:r w:rsidR="004947DF">
      <w:rPr>
        <w:sz w:val="18"/>
        <w:szCs w:val="18"/>
      </w:rPr>
      <w:t>21</w:t>
    </w:r>
    <w:r w:rsidR="00186BB2">
      <w:rPr>
        <w:sz w:val="18"/>
        <w:szCs w:val="18"/>
      </w:rPr>
      <w:t xml:space="preserve"> by</w:t>
    </w:r>
    <w:r w:rsidR="00FD142B">
      <w:rPr>
        <w:sz w:val="18"/>
        <w:szCs w:val="18"/>
      </w:rPr>
      <w:t xml:space="preserve"> Dug. More at</w:t>
    </w:r>
    <w:r w:rsidR="00186BB2">
      <w:rPr>
        <w:sz w:val="18"/>
        <w:szCs w:val="18"/>
      </w:rPr>
      <w:t xml:space="preserve"> </w:t>
    </w:r>
    <w:r w:rsidR="00FD142B">
      <w:rPr>
        <w:sz w:val="18"/>
        <w:szCs w:val="18"/>
      </w:rPr>
      <w:t>e</w:t>
    </w:r>
    <w:r w:rsidR="00186BB2">
      <w:rPr>
        <w:sz w:val="18"/>
        <w:szCs w:val="18"/>
      </w:rPr>
      <w:t xml:space="preserve">sl-ology.com. </w:t>
    </w:r>
    <w:r w:rsidR="00A76C74">
      <w:rPr>
        <w:sz w:val="18"/>
        <w:szCs w:val="18"/>
      </w:rPr>
      <w:t>I</w:t>
    </w:r>
    <w:r w:rsidR="008D7FC1">
      <w:rPr>
        <w:sz w:val="18"/>
        <w:szCs w:val="18"/>
      </w:rPr>
      <w:t xml:space="preserve">cons </w:t>
    </w:r>
    <w:r w:rsidR="00FD142B">
      <w:rPr>
        <w:sz w:val="18"/>
        <w:szCs w:val="18"/>
      </w:rPr>
      <w:t xml:space="preserve">thanks to </w:t>
    </w:r>
    <w:r w:rsidR="008D7FC1">
      <w:rPr>
        <w:sz w:val="18"/>
        <w:szCs w:val="18"/>
      </w:rPr>
      <w:t>flaticon.com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473B" w14:textId="77777777" w:rsidR="003C04A2" w:rsidRPr="00186BB2" w:rsidRDefault="003C04A2" w:rsidP="00186BB2">
    <w:pPr>
      <w:pStyle w:val="Footer"/>
      <w:jc w:val="center"/>
      <w:rPr>
        <w:caps/>
        <w:noProof/>
        <w:color w:val="4472C4" w:themeColor="accent1"/>
      </w:rPr>
    </w:pPr>
    <w:r>
      <w:rPr>
        <w:sz w:val="18"/>
        <w:szCs w:val="18"/>
      </w:rPr>
      <w:t xml:space="preserve">Photocopiable. Created by Esl-ology.com. </w:t>
    </w:r>
    <w:r>
      <w:rPr>
        <w:sz w:val="18"/>
        <w:szCs w:val="18"/>
      </w:rPr>
      <w:br/>
    </w:r>
    <w:r w:rsidRPr="001C4115">
      <w:rPr>
        <w:sz w:val="18"/>
        <w:szCs w:val="18"/>
      </w:rPr>
      <w:t xml:space="preserve">Learning Icon Vector by </w:t>
    </w:r>
    <w:proofErr w:type="spellStart"/>
    <w:r w:rsidRPr="001C4115">
      <w:rPr>
        <w:sz w:val="18"/>
        <w:szCs w:val="18"/>
      </w:rPr>
      <w:t>Vecteezy</w:t>
    </w:r>
    <w:proofErr w:type="spellEnd"/>
    <w:r>
      <w:rPr>
        <w:sz w:val="18"/>
        <w:szCs w:val="18"/>
      </w:rPr>
      <w:t xml:space="preserve"> (</w:t>
    </w:r>
    <w:r w:rsidRPr="001C4115">
      <w:rPr>
        <w:sz w:val="18"/>
        <w:szCs w:val="18"/>
      </w:rPr>
      <w:t>https://www.vecteezy.com/free-vector/learning-icon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C5C8" w14:textId="77777777" w:rsidR="004C5E74" w:rsidRDefault="004C5E74" w:rsidP="001C4115">
      <w:r>
        <w:separator/>
      </w:r>
    </w:p>
  </w:footnote>
  <w:footnote w:type="continuationSeparator" w:id="0">
    <w:p w14:paraId="79FCFC6E" w14:textId="77777777" w:rsidR="004C5E74" w:rsidRDefault="004C5E74" w:rsidP="001C4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72E3" w14:textId="1466F65E" w:rsidR="003036D0" w:rsidRPr="003036D0" w:rsidRDefault="008D7FC1" w:rsidP="003036D0">
    <w:pPr>
      <w:tabs>
        <w:tab w:val="center" w:pos="4513"/>
        <w:tab w:val="right" w:pos="9026"/>
      </w:tabs>
      <w:jc w:val="center"/>
      <w:rPr>
        <w:rFonts w:ascii="Calibri" w:eastAsia="Calibri" w:hAnsi="Calibri" w:cs="Times New Roman"/>
        <w:lang w:val="es-ES"/>
      </w:rPr>
    </w:pPr>
    <w:r w:rsidRPr="00B7638E">
      <w:rPr>
        <w:rFonts w:ascii="Libre Franklin" w:hAnsi="Libre Frankli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F596C3" wp14:editId="4BB71BAC">
              <wp:simplePos x="0" y="0"/>
              <wp:positionH relativeFrom="column">
                <wp:posOffset>286050</wp:posOffset>
              </wp:positionH>
              <wp:positionV relativeFrom="paragraph">
                <wp:posOffset>-54109</wp:posOffset>
              </wp:positionV>
              <wp:extent cx="705853" cy="529390"/>
              <wp:effectExtent l="0" t="0" r="0" b="0"/>
              <wp:wrapNone/>
              <wp:docPr id="123" name="Text Box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853" cy="529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84DA76" w14:textId="77777777" w:rsidR="008D7FC1" w:rsidRPr="004355E6" w:rsidRDefault="008D7FC1" w:rsidP="008D7FC1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ESL-</w:t>
                          </w:r>
                        </w:p>
                        <w:p w14:paraId="4CBDD42E" w14:textId="77777777" w:rsidR="008D7FC1" w:rsidRPr="004355E6" w:rsidRDefault="008D7FC1" w:rsidP="008D7FC1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OLOGY.</w:t>
                          </w:r>
                        </w:p>
                        <w:p w14:paraId="2981D775" w14:textId="77777777" w:rsidR="008D7FC1" w:rsidRPr="004355E6" w:rsidRDefault="008D7FC1" w:rsidP="008D7FC1">
                          <w:pPr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</w:pPr>
                          <w:r w:rsidRPr="004355E6">
                            <w:rPr>
                              <w:rFonts w:ascii="Libre Franklin SemiBold" w:hAnsi="Libre Franklin SemiBold"/>
                              <w:sz w:val="16"/>
                              <w:szCs w:val="16"/>
                            </w:rPr>
                            <w:t>COM</w:t>
                          </w:r>
                        </w:p>
                        <w:p w14:paraId="753368CF" w14:textId="77777777" w:rsidR="008D7FC1" w:rsidRDefault="008D7FC1" w:rsidP="008D7FC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596C3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26" type="#_x0000_t202" style="position:absolute;left:0;text-align:left;margin-left:22.5pt;margin-top:-4.25pt;width:55.6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" filled="f" stroked="f" strokeweight=".5pt">
              <v:textbox>
                <w:txbxContent>
                  <w:p w14:paraId="5D84DA76" w14:textId="77777777" w:rsidR="008D7FC1" w:rsidRPr="004355E6" w:rsidRDefault="008D7FC1" w:rsidP="008D7FC1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ESL-</w:t>
                    </w:r>
                  </w:p>
                  <w:p w14:paraId="4CBDD42E" w14:textId="77777777" w:rsidR="008D7FC1" w:rsidRPr="004355E6" w:rsidRDefault="008D7FC1" w:rsidP="008D7FC1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OLOGY.</w:t>
                    </w:r>
                  </w:p>
                  <w:p w14:paraId="2981D775" w14:textId="77777777" w:rsidR="008D7FC1" w:rsidRPr="004355E6" w:rsidRDefault="008D7FC1" w:rsidP="008D7FC1">
                    <w:pPr>
                      <w:rPr>
                        <w:rFonts w:ascii="Libre Franklin SemiBold" w:hAnsi="Libre Franklin SemiBold"/>
                        <w:sz w:val="16"/>
                        <w:szCs w:val="16"/>
                      </w:rPr>
                    </w:pPr>
                    <w:r w:rsidRPr="004355E6">
                      <w:rPr>
                        <w:rFonts w:ascii="Libre Franklin SemiBold" w:hAnsi="Libre Franklin SemiBold"/>
                        <w:sz w:val="16"/>
                        <w:szCs w:val="16"/>
                      </w:rPr>
                      <w:t>COM</w:t>
                    </w:r>
                  </w:p>
                  <w:p w14:paraId="753368CF" w14:textId="77777777" w:rsidR="008D7FC1" w:rsidRDefault="008D7FC1" w:rsidP="008D7FC1"/>
                </w:txbxContent>
              </v:textbox>
            </v:shape>
          </w:pict>
        </mc:Fallback>
      </mc:AlternateContent>
    </w:r>
    <w:r w:rsidR="003036D0" w:rsidRPr="00B7638E">
      <w:rPr>
        <w:rFonts w:ascii="Libre Franklin" w:hAnsi="Libre Frankli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430E784" wp14:editId="240789CC">
          <wp:simplePos x="0" y="0"/>
          <wp:positionH relativeFrom="column">
            <wp:posOffset>87630</wp:posOffset>
          </wp:positionH>
          <wp:positionV relativeFrom="paragraph">
            <wp:posOffset>-37231</wp:posOffset>
          </wp:positionV>
          <wp:extent cx="288290" cy="399415"/>
          <wp:effectExtent l="0" t="0" r="3810" b="0"/>
          <wp:wrapNone/>
          <wp:docPr id="6" name="Graphic 3">
            <a:extLst xmlns:a="http://schemas.openxmlformats.org/drawingml/2006/main">
              <a:ext uri="{FF2B5EF4-FFF2-40B4-BE49-F238E27FC236}">
                <a16:creationId xmlns:a16="http://schemas.microsoft.com/office/drawing/2014/main" id="{E36A7CE8-3174-FC42-B8FA-77F0461CCB1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E36A7CE8-3174-FC42-B8FA-77F0461CCB1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16661" t="13172" r="66679" b="53873"/>
                  <a:stretch/>
                </pic:blipFill>
                <pic:spPr>
                  <a:xfrm>
                    <a:off x="0" y="0"/>
                    <a:ext cx="288290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5D59">
      <w:rPr>
        <w:rFonts w:ascii="Calibri" w:eastAsia="Calibri" w:hAnsi="Calibri" w:cs="Times New Roman"/>
        <w:lang w:val="es-ES"/>
      </w:rPr>
      <w:t xml:space="preserve">CHRISTMAS </w:t>
    </w:r>
    <w:r w:rsidR="00CD335A">
      <w:rPr>
        <w:rFonts w:ascii="Calibri" w:eastAsia="Calibri" w:hAnsi="Calibri" w:cs="Times New Roman"/>
        <w:lang w:val="es-ES"/>
      </w:rPr>
      <w:t>DOMINOES</w:t>
    </w:r>
  </w:p>
  <w:p w14:paraId="37E979AF" w14:textId="789F858A" w:rsidR="003036D0" w:rsidRDefault="00303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2"/>
    <w:rsid w:val="000572C5"/>
    <w:rsid w:val="000D0AF9"/>
    <w:rsid w:val="00111F7B"/>
    <w:rsid w:val="00124156"/>
    <w:rsid w:val="0013691A"/>
    <w:rsid w:val="00146F0E"/>
    <w:rsid w:val="00181045"/>
    <w:rsid w:val="00186BB2"/>
    <w:rsid w:val="001C4115"/>
    <w:rsid w:val="001D4C75"/>
    <w:rsid w:val="00264CF3"/>
    <w:rsid w:val="0027631B"/>
    <w:rsid w:val="00293D7F"/>
    <w:rsid w:val="002A55FF"/>
    <w:rsid w:val="002E4A36"/>
    <w:rsid w:val="002F5D59"/>
    <w:rsid w:val="003036D0"/>
    <w:rsid w:val="003046F1"/>
    <w:rsid w:val="00312932"/>
    <w:rsid w:val="003301DD"/>
    <w:rsid w:val="0039306C"/>
    <w:rsid w:val="003C04A2"/>
    <w:rsid w:val="003C0B4C"/>
    <w:rsid w:val="003E498C"/>
    <w:rsid w:val="004355E6"/>
    <w:rsid w:val="004633D2"/>
    <w:rsid w:val="004947DF"/>
    <w:rsid w:val="004A2168"/>
    <w:rsid w:val="004C5E74"/>
    <w:rsid w:val="005941CF"/>
    <w:rsid w:val="005A17D7"/>
    <w:rsid w:val="006175C0"/>
    <w:rsid w:val="00656E41"/>
    <w:rsid w:val="00776F96"/>
    <w:rsid w:val="007B20E9"/>
    <w:rsid w:val="00800F25"/>
    <w:rsid w:val="008239F8"/>
    <w:rsid w:val="00850F62"/>
    <w:rsid w:val="008C239E"/>
    <w:rsid w:val="008D7FC1"/>
    <w:rsid w:val="00977917"/>
    <w:rsid w:val="009930B9"/>
    <w:rsid w:val="009C5ED0"/>
    <w:rsid w:val="009D421B"/>
    <w:rsid w:val="00A1023F"/>
    <w:rsid w:val="00A14A1A"/>
    <w:rsid w:val="00A76C74"/>
    <w:rsid w:val="00A85D7B"/>
    <w:rsid w:val="00AB0C26"/>
    <w:rsid w:val="00AD68A2"/>
    <w:rsid w:val="00B7638E"/>
    <w:rsid w:val="00BB4CCB"/>
    <w:rsid w:val="00C624B5"/>
    <w:rsid w:val="00CD335A"/>
    <w:rsid w:val="00D05A92"/>
    <w:rsid w:val="00D343B7"/>
    <w:rsid w:val="00D87827"/>
    <w:rsid w:val="00E8392A"/>
    <w:rsid w:val="00E90643"/>
    <w:rsid w:val="00ED2F23"/>
    <w:rsid w:val="00ED6720"/>
    <w:rsid w:val="00F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D0D8F"/>
  <w14:defaultImageDpi w14:val="32767"/>
  <w15:chartTrackingRefBased/>
  <w15:docId w15:val="{178F7E6C-16AB-6449-977A-0607383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1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115"/>
  </w:style>
  <w:style w:type="paragraph" w:styleId="Footer">
    <w:name w:val="footer"/>
    <w:basedOn w:val="Normal"/>
    <w:link w:val="FooterChar"/>
    <w:uiPriority w:val="99"/>
    <w:unhideWhenUsed/>
    <w:rsid w:val="001C41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115"/>
  </w:style>
  <w:style w:type="character" w:styleId="Hyperlink">
    <w:name w:val="Hyperlink"/>
    <w:basedOn w:val="DefaultParagraphFont"/>
    <w:uiPriority w:val="99"/>
    <w:unhideWhenUsed/>
    <w:rsid w:val="007B2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2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g/Library/Mobile%20Documents/com~apple~CloudDocs/Dug%20Work/Esl-Ology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3</cp:revision>
  <cp:lastPrinted>2021-11-02T08:39:00Z</cp:lastPrinted>
  <dcterms:created xsi:type="dcterms:W3CDTF">2021-12-14T15:27:00Z</dcterms:created>
  <dcterms:modified xsi:type="dcterms:W3CDTF">2021-12-14T15:29:00Z</dcterms:modified>
</cp:coreProperties>
</file>