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707B" w14:textId="40D87F9B" w:rsidR="00146F0E" w:rsidRPr="00B7638E" w:rsidRDefault="006F2A7C">
      <w:pPr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3051B" wp14:editId="1BCDB366">
                <wp:simplePos x="0" y="0"/>
                <wp:positionH relativeFrom="column">
                  <wp:posOffset>-510099</wp:posOffset>
                </wp:positionH>
                <wp:positionV relativeFrom="paragraph">
                  <wp:posOffset>71792</wp:posOffset>
                </wp:positionV>
                <wp:extent cx="7677318" cy="75692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318" cy="75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46899" w14:textId="77777777" w:rsidR="001C4115" w:rsidRPr="001C4115" w:rsidRDefault="001C4115" w:rsidP="006F2A7C">
                            <w:pPr>
                              <w:jc w:val="center"/>
                              <w:rPr>
                                <w:rFonts w:ascii="Libre Franklin" w:hAnsi="Libre Franklin"/>
                                <w:sz w:val="16"/>
                                <w:szCs w:val="16"/>
                              </w:rPr>
                            </w:pPr>
                          </w:p>
                          <w:p w14:paraId="268D6A55" w14:textId="77777777" w:rsidR="009D421B" w:rsidRPr="00BB4CCB" w:rsidRDefault="009D421B" w:rsidP="006F2A7C">
                            <w:pPr>
                              <w:spacing w:line="480" w:lineRule="auto"/>
                              <w:jc w:val="center"/>
                              <w:rPr>
                                <w:rFonts w:ascii="Libre Franklin" w:hAnsi="Libre Franklin"/>
                                <w:sz w:val="20"/>
                                <w:szCs w:val="20"/>
                              </w:rPr>
                            </w:pPr>
                            <w:r w:rsidRPr="00BB4CCB">
                              <w:rPr>
                                <w:rFonts w:ascii="Libre Franklin" w:hAnsi="Libre Franklin"/>
                                <w:sz w:val="20"/>
                                <w:szCs w:val="20"/>
                              </w:rPr>
                              <w:t>VEHICLES</w:t>
                            </w:r>
                          </w:p>
                          <w:p w14:paraId="1A3513ED" w14:textId="77777777" w:rsidR="009D421B" w:rsidRPr="00BB4CCB" w:rsidRDefault="003C04A2" w:rsidP="006F2A7C">
                            <w:pPr>
                              <w:spacing w:line="480" w:lineRule="auto"/>
                              <w:jc w:val="center"/>
                              <w:rPr>
                                <w:rFonts w:ascii="Libre Franklin SemiBold" w:hAnsi="Libre Franklin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ibre Franklin SemiBold" w:hAnsi="Libre Franklin SemiBold"/>
                                <w:b/>
                                <w:bCs/>
                                <w:sz w:val="28"/>
                                <w:szCs w:val="28"/>
                              </w:rPr>
                              <w:t>Text Maze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3051B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margin-left:-40.15pt;margin-top:5.65pt;width:604.5pt;height:5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" filled="f" stroked="f" strokeweight=".5pt">
                <v:textbox>
                  <w:txbxContent>
                    <w:p w14:paraId="05E46899" w14:textId="77777777" w:rsidR="001C4115" w:rsidRPr="001C4115" w:rsidRDefault="001C4115" w:rsidP="006F2A7C">
                      <w:pPr>
                        <w:jc w:val="center"/>
                        <w:rPr>
                          <w:rFonts w:ascii="Libre Franklin" w:hAnsi="Libre Franklin"/>
                          <w:sz w:val="16"/>
                          <w:szCs w:val="16"/>
                        </w:rPr>
                      </w:pPr>
                    </w:p>
                    <w:p w14:paraId="268D6A55" w14:textId="77777777" w:rsidR="009D421B" w:rsidRPr="00BB4CCB" w:rsidRDefault="009D421B" w:rsidP="006F2A7C">
                      <w:pPr>
                        <w:spacing w:line="480" w:lineRule="auto"/>
                        <w:jc w:val="center"/>
                        <w:rPr>
                          <w:rFonts w:ascii="Libre Franklin" w:hAnsi="Libre Franklin"/>
                          <w:sz w:val="20"/>
                          <w:szCs w:val="20"/>
                        </w:rPr>
                      </w:pPr>
                      <w:r w:rsidRPr="00BB4CCB">
                        <w:rPr>
                          <w:rFonts w:ascii="Libre Franklin" w:hAnsi="Libre Franklin"/>
                          <w:sz w:val="20"/>
                          <w:szCs w:val="20"/>
                        </w:rPr>
                        <w:t>VEHICLES</w:t>
                      </w:r>
                    </w:p>
                    <w:p w14:paraId="1A3513ED" w14:textId="77777777" w:rsidR="009D421B" w:rsidRPr="00BB4CCB" w:rsidRDefault="003C04A2" w:rsidP="006F2A7C">
                      <w:pPr>
                        <w:spacing w:line="480" w:lineRule="auto"/>
                        <w:jc w:val="center"/>
                        <w:rPr>
                          <w:rFonts w:ascii="Libre Franklin SemiBold" w:hAnsi="Libre Franklin SemiBol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ibre Franklin SemiBold" w:hAnsi="Libre Franklin SemiBold"/>
                          <w:b/>
                          <w:bCs/>
                          <w:sz w:val="28"/>
                          <w:szCs w:val="28"/>
                        </w:rPr>
                        <w:t>Text Maze</w:t>
                      </w:r>
                    </w:p>
                  </w:txbxContent>
                </v:textbox>
              </v:shape>
            </w:pict>
          </mc:Fallback>
        </mc:AlternateContent>
      </w:r>
      <w:r w:rsidRPr="00B7638E">
        <w:rPr>
          <w:rFonts w:ascii="Libre Franklin" w:hAnsi="Libre Frankl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F2EFA" wp14:editId="6030438D">
                <wp:simplePos x="0" y="0"/>
                <wp:positionH relativeFrom="column">
                  <wp:posOffset>-510099</wp:posOffset>
                </wp:positionH>
                <wp:positionV relativeFrom="paragraph">
                  <wp:posOffset>56678</wp:posOffset>
                </wp:positionV>
                <wp:extent cx="7677318" cy="985520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318" cy="9855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BD7A6" id="Rectangle 122" o:spid="_x0000_s1026" style="position:absolute;margin-left:-40.15pt;margin-top:4.45pt;width:604.5pt;height: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" filled="f" stroked="f" strokeweight="3pt"/>
            </w:pict>
          </mc:Fallback>
        </mc:AlternateContent>
      </w:r>
      <w:r w:rsidR="008239F8">
        <w:rPr>
          <w:noProof/>
        </w:rPr>
        <w:drawing>
          <wp:anchor distT="0" distB="0" distL="114300" distR="114300" simplePos="0" relativeHeight="251664384" behindDoc="0" locked="0" layoutInCell="1" allowOverlap="1" wp14:anchorId="050701A4" wp14:editId="02DB0141">
            <wp:simplePos x="0" y="0"/>
            <wp:positionH relativeFrom="column">
              <wp:posOffset>4626610</wp:posOffset>
            </wp:positionH>
            <wp:positionV relativeFrom="paragraph">
              <wp:posOffset>200978</wp:posOffset>
            </wp:positionV>
            <wp:extent cx="1543050" cy="652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0 2.eps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11" t="4633" r="6168" b="67926"/>
                    <a:stretch/>
                  </pic:blipFill>
                  <pic:spPr bwMode="auto">
                    <a:xfrm>
                      <a:off x="0" y="0"/>
                      <a:ext cx="1543050" cy="65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FD562" w14:textId="734AE922" w:rsidR="00146F0E" w:rsidRPr="00B7638E" w:rsidRDefault="00146F0E">
      <w:pPr>
        <w:rPr>
          <w:rFonts w:ascii="Libre Franklin" w:hAnsi="Libre Franklin"/>
          <w:sz w:val="28"/>
          <w:szCs w:val="28"/>
        </w:rPr>
      </w:pPr>
    </w:p>
    <w:p w14:paraId="2569DB02" w14:textId="77777777" w:rsidR="00146F0E" w:rsidRPr="00B7638E" w:rsidRDefault="00146F0E">
      <w:pPr>
        <w:rPr>
          <w:rFonts w:ascii="Libre Franklin" w:hAnsi="Libre Franklin"/>
          <w:sz w:val="28"/>
          <w:szCs w:val="28"/>
        </w:rPr>
      </w:pPr>
    </w:p>
    <w:p w14:paraId="69039D5D" w14:textId="77777777" w:rsidR="00146F0E" w:rsidRPr="00B7638E" w:rsidRDefault="00146F0E">
      <w:pPr>
        <w:rPr>
          <w:rFonts w:ascii="Libre Franklin" w:hAnsi="Libre Franklin"/>
          <w:sz w:val="28"/>
          <w:szCs w:val="28"/>
        </w:rPr>
      </w:pPr>
    </w:p>
    <w:p w14:paraId="4AB8D71F" w14:textId="77777777" w:rsidR="00146F0E" w:rsidRPr="00B7638E" w:rsidRDefault="00146F0E">
      <w:pPr>
        <w:rPr>
          <w:rFonts w:ascii="Libre Franklin" w:hAnsi="Libre Franklin"/>
          <w:sz w:val="28"/>
          <w:szCs w:val="28"/>
        </w:rPr>
      </w:pPr>
    </w:p>
    <w:p w14:paraId="30218E0A" w14:textId="00DFD22E" w:rsidR="00146F0E" w:rsidRPr="00B7638E" w:rsidRDefault="00146F0E">
      <w:pPr>
        <w:rPr>
          <w:rFonts w:ascii="Libre Franklin" w:hAnsi="Libre Franklin"/>
          <w:sz w:val="28"/>
          <w:szCs w:val="28"/>
        </w:rPr>
      </w:pPr>
    </w:p>
    <w:p w14:paraId="1252DDF1" w14:textId="78C28B36" w:rsidR="00A1023F" w:rsidRPr="00B7638E" w:rsidRDefault="009930B9">
      <w:pPr>
        <w:rPr>
          <w:rFonts w:ascii="Libre Franklin" w:hAnsi="Libre Franklin"/>
          <w:sz w:val="28"/>
          <w:szCs w:val="28"/>
        </w:rPr>
      </w:pPr>
      <w:r w:rsidRPr="009930B9">
        <w:rPr>
          <w:rFonts w:ascii="Libre Franklin" w:hAnsi="Libre Frankli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966E09C" wp14:editId="3977A029">
            <wp:simplePos x="0" y="0"/>
            <wp:positionH relativeFrom="column">
              <wp:posOffset>1014413</wp:posOffset>
            </wp:positionH>
            <wp:positionV relativeFrom="paragraph">
              <wp:posOffset>142557</wp:posOffset>
            </wp:positionV>
            <wp:extent cx="4786313" cy="4495704"/>
            <wp:effectExtent l="0" t="0" r="190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4495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924E5" w14:textId="24CD730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2FA91D77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05DC2185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8FEA323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0BC55BEC" w14:textId="2753482B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2D6416EC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73D01953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11686AD5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DD73396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73E2E2E5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227707D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1E134AA5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523709C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1BA3F441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7BDE2472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14292A85" w14:textId="7900E70B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0A50E299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5C11B67C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2E92A803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4B444352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14D77E87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2A1DBD70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51F93499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063B349" w14:textId="77777777" w:rsidR="00A1023F" w:rsidRPr="00B7638E" w:rsidRDefault="00A1023F">
      <w:pPr>
        <w:rPr>
          <w:rFonts w:ascii="Libre Franklin" w:hAnsi="Libre Franklin"/>
          <w:sz w:val="28"/>
          <w:szCs w:val="28"/>
        </w:rPr>
      </w:pPr>
    </w:p>
    <w:p w14:paraId="6BE1F253" w14:textId="77777777" w:rsidR="00B7638E" w:rsidRDefault="00B7638E">
      <w:pPr>
        <w:rPr>
          <w:rFonts w:ascii="Libre Franklin" w:hAnsi="Libre Franklin"/>
          <w:sz w:val="28"/>
          <w:szCs w:val="28"/>
        </w:rPr>
        <w:sectPr w:rsidR="00B7638E" w:rsidSect="00B7638E">
          <w:footerReference w:type="default" r:id="rId8"/>
          <w:type w:val="continuous"/>
          <w:pgSz w:w="11900" w:h="16840"/>
          <w:pgMar w:top="720" w:right="720" w:bottom="720" w:left="720" w:header="709" w:footer="709" w:gutter="0"/>
          <w:cols w:num="3" w:space="708"/>
          <w:docGrid w:linePitch="360"/>
        </w:sectPr>
      </w:pPr>
    </w:p>
    <w:p w14:paraId="561A4F30" w14:textId="50A56790" w:rsidR="00B7638E" w:rsidRPr="00B7638E" w:rsidRDefault="00B7638E">
      <w:pPr>
        <w:rPr>
          <w:rFonts w:ascii="Libre Franklin" w:hAnsi="Libre Franklin"/>
          <w:sz w:val="28"/>
          <w:szCs w:val="28"/>
        </w:rPr>
      </w:pPr>
    </w:p>
    <w:p w14:paraId="4A5CDA26" w14:textId="65ECE7DA" w:rsidR="00A1023F" w:rsidRDefault="00A1023F">
      <w:pPr>
        <w:rPr>
          <w:rFonts w:ascii="Libre Franklin" w:hAnsi="Libre Franklin"/>
          <w:sz w:val="28"/>
          <w:szCs w:val="28"/>
        </w:rPr>
      </w:pPr>
    </w:p>
    <w:p w14:paraId="6729CB5B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496B3CF2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320DF66B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5CB32CED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60CF79EE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128586A4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278AF9A0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199743DF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5B138632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1710113F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5E7252A2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62D90C42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3BB82009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21B1CDDE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3D3373E6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79F20582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54CA4CF4" w14:textId="77777777" w:rsidR="003C04A2" w:rsidRDefault="003C04A2">
      <w:pPr>
        <w:rPr>
          <w:rFonts w:ascii="Libre Franklin" w:hAnsi="Libre Franklin"/>
          <w:sz w:val="28"/>
          <w:szCs w:val="28"/>
        </w:rPr>
      </w:pPr>
    </w:p>
    <w:p w14:paraId="6FF708E0" w14:textId="77777777" w:rsidR="003C04A2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Find the</w:t>
      </w:r>
      <w:r>
        <w:rPr>
          <w:rFonts w:ascii="Libre Franklin" w:hAnsi="Libre Franklin"/>
          <w:sz w:val="28"/>
          <w:szCs w:val="28"/>
        </w:rPr>
        <w:t>se transport words in the maze. They are in order!</w:t>
      </w:r>
    </w:p>
    <w:p w14:paraId="731C6A37" w14:textId="77777777" w:rsidR="003C04A2" w:rsidRDefault="003C04A2" w:rsidP="003C04A2">
      <w:pPr>
        <w:jc w:val="center"/>
        <w:rPr>
          <w:rFonts w:ascii="Libre Franklin" w:hAnsi="Libre Franklin"/>
          <w:sz w:val="28"/>
          <w:szCs w:val="28"/>
        </w:rPr>
      </w:pPr>
    </w:p>
    <w:p w14:paraId="2423AF1A" w14:textId="77777777" w:rsidR="003C04A2" w:rsidRDefault="003C04A2" w:rsidP="003C04A2">
      <w:pPr>
        <w:jc w:val="center"/>
        <w:rPr>
          <w:rFonts w:ascii="Libre Franklin" w:hAnsi="Libre Franklin"/>
          <w:sz w:val="28"/>
          <w:szCs w:val="28"/>
        </w:rPr>
        <w:sectPr w:rsidR="003C04A2" w:rsidSect="003C04A2">
          <w:footerReference w:type="default" r:id="rId9"/>
          <w:type w:val="continuous"/>
          <w:pgSz w:w="11900" w:h="16840"/>
          <w:pgMar w:top="720" w:right="720" w:bottom="720" w:left="720" w:header="709" w:footer="709" w:gutter="0"/>
          <w:cols w:space="708"/>
          <w:docGrid w:linePitch="360"/>
        </w:sectPr>
      </w:pPr>
    </w:p>
    <w:p w14:paraId="08013A50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Aeroplane</w:t>
      </w:r>
    </w:p>
    <w:p w14:paraId="3226B594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Bicycle</w:t>
      </w:r>
    </w:p>
    <w:p w14:paraId="1210B02E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Car</w:t>
      </w:r>
    </w:p>
    <w:p w14:paraId="25439E25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Dogsled</w:t>
      </w:r>
    </w:p>
    <w:p w14:paraId="2E16A538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Electric car</w:t>
      </w:r>
    </w:p>
    <w:p w14:paraId="35CD1C87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Fire engine</w:t>
      </w:r>
    </w:p>
    <w:p w14:paraId="18CC2FF3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Gondola</w:t>
      </w:r>
    </w:p>
    <w:p w14:paraId="6C584D00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Helicopter</w:t>
      </w:r>
    </w:p>
    <w:p w14:paraId="128EDD08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Icebreaker</w:t>
      </w:r>
    </w:p>
    <w:p w14:paraId="0DC24244" w14:textId="63816854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Jet</w:t>
      </w:r>
      <w:r w:rsidR="007B20E9">
        <w:rPr>
          <w:rFonts w:ascii="Libre Franklin" w:hAnsi="Libre Franklin"/>
          <w:sz w:val="28"/>
          <w:szCs w:val="28"/>
        </w:rPr>
        <w:t xml:space="preserve"> </w:t>
      </w:r>
      <w:r w:rsidRPr="00B7638E">
        <w:rPr>
          <w:rFonts w:ascii="Libre Franklin" w:hAnsi="Libre Franklin"/>
          <w:sz w:val="28"/>
          <w:szCs w:val="28"/>
        </w:rPr>
        <w:t>ski</w:t>
      </w:r>
    </w:p>
    <w:p w14:paraId="7074F3AE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Kayak</w:t>
      </w:r>
    </w:p>
    <w:p w14:paraId="51B55744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Limousine</w:t>
      </w:r>
    </w:p>
    <w:p w14:paraId="34E1ABB0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Motorbike</w:t>
      </w:r>
    </w:p>
    <w:p w14:paraId="50844C90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Narrowboat</w:t>
      </w:r>
    </w:p>
    <w:p w14:paraId="7E7A110B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Off-road vehicle</w:t>
      </w:r>
    </w:p>
    <w:p w14:paraId="2BECBFF2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Punt</w:t>
      </w:r>
    </w:p>
    <w:p w14:paraId="348C5E96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Rocket</w:t>
      </w:r>
    </w:p>
    <w:p w14:paraId="081578C3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Sailing ship</w:t>
      </w:r>
    </w:p>
    <w:p w14:paraId="3AC68344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Train</w:t>
      </w:r>
    </w:p>
    <w:p w14:paraId="6CA6AAE8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Unicycle</w:t>
      </w:r>
    </w:p>
    <w:p w14:paraId="50F77300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Van</w:t>
      </w:r>
    </w:p>
    <w:p w14:paraId="4003B66B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Wagon</w:t>
      </w:r>
    </w:p>
    <w:p w14:paraId="697A0487" w14:textId="77777777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Yacht</w:t>
      </w:r>
    </w:p>
    <w:p w14:paraId="090CB132" w14:textId="6909B3A0" w:rsidR="003C04A2" w:rsidRPr="00B7638E" w:rsidRDefault="003C04A2" w:rsidP="003C04A2">
      <w:pPr>
        <w:jc w:val="center"/>
        <w:rPr>
          <w:rFonts w:ascii="Libre Franklin" w:hAnsi="Libre Franklin"/>
          <w:sz w:val="28"/>
          <w:szCs w:val="28"/>
        </w:rPr>
      </w:pPr>
      <w:r w:rsidRPr="00B7638E">
        <w:rPr>
          <w:rFonts w:ascii="Libre Franklin" w:hAnsi="Libre Franklin"/>
          <w:sz w:val="28"/>
          <w:szCs w:val="28"/>
        </w:rPr>
        <w:t>Ze</w:t>
      </w:r>
      <w:r w:rsidR="005941CF">
        <w:rPr>
          <w:rFonts w:ascii="Libre Franklin" w:hAnsi="Libre Franklin"/>
          <w:sz w:val="28"/>
          <w:szCs w:val="28"/>
        </w:rPr>
        <w:t>p</w:t>
      </w:r>
      <w:r w:rsidRPr="00B7638E">
        <w:rPr>
          <w:rFonts w:ascii="Libre Franklin" w:hAnsi="Libre Franklin"/>
          <w:sz w:val="28"/>
          <w:szCs w:val="28"/>
        </w:rPr>
        <w:t>pelin</w:t>
      </w:r>
    </w:p>
    <w:p w14:paraId="46F69232" w14:textId="77777777" w:rsidR="003C04A2" w:rsidRDefault="003C04A2" w:rsidP="003C04A2">
      <w:pPr>
        <w:rPr>
          <w:rFonts w:ascii="Libre Franklin" w:hAnsi="Libre Franklin"/>
          <w:sz w:val="28"/>
          <w:szCs w:val="28"/>
        </w:rPr>
        <w:sectPr w:rsidR="003C04A2" w:rsidSect="00B7638E">
          <w:type w:val="continuous"/>
          <w:pgSz w:w="11900" w:h="16840"/>
          <w:pgMar w:top="720" w:right="720" w:bottom="720" w:left="720" w:header="709" w:footer="709" w:gutter="0"/>
          <w:cols w:num="3" w:space="708"/>
          <w:docGrid w:linePitch="360"/>
        </w:sectPr>
      </w:pPr>
    </w:p>
    <w:p w14:paraId="7C53697E" w14:textId="6D687593" w:rsidR="003C04A2" w:rsidRDefault="003C04A2">
      <w:pPr>
        <w:rPr>
          <w:rFonts w:ascii="Libre Franklin" w:hAnsi="Libre Franklin"/>
          <w:sz w:val="28"/>
          <w:szCs w:val="28"/>
        </w:rPr>
      </w:pPr>
    </w:p>
    <w:p w14:paraId="5B736B88" w14:textId="75F1263B" w:rsidR="009930B9" w:rsidRDefault="009930B9">
      <w:pPr>
        <w:rPr>
          <w:rFonts w:ascii="Libre Franklin" w:hAnsi="Libre Franklin"/>
          <w:sz w:val="28"/>
          <w:szCs w:val="28"/>
        </w:rPr>
      </w:pPr>
    </w:p>
    <w:p w14:paraId="3F549FDE" w14:textId="6EBD09BA" w:rsidR="009930B9" w:rsidRDefault="009930B9">
      <w:pPr>
        <w:rPr>
          <w:rFonts w:ascii="Libre Franklin" w:hAnsi="Libre Franklin"/>
          <w:sz w:val="28"/>
          <w:szCs w:val="28"/>
        </w:rPr>
      </w:pPr>
    </w:p>
    <w:p w14:paraId="652B231F" w14:textId="77777777" w:rsidR="006F2A7C" w:rsidRDefault="006F2A7C">
      <w:pPr>
        <w:rPr>
          <w:rFonts w:ascii="Libre Franklin" w:hAnsi="Libre Franklin"/>
          <w:sz w:val="28"/>
          <w:szCs w:val="28"/>
        </w:rPr>
      </w:pPr>
    </w:p>
    <w:p w14:paraId="2608D704" w14:textId="46EE1BFC" w:rsidR="009930B9" w:rsidRDefault="006F2A7C">
      <w:pPr>
        <w:rPr>
          <w:rFonts w:ascii="Libre Franklin" w:hAnsi="Libre Franklin"/>
          <w:sz w:val="28"/>
          <w:szCs w:val="28"/>
        </w:rPr>
      </w:pPr>
      <w:r w:rsidRPr="006F2A7C">
        <w:rPr>
          <w:rFonts w:ascii="Libre Franklin" w:hAnsi="Libre Frankli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713DE" wp14:editId="26164C58">
                <wp:simplePos x="0" y="0"/>
                <wp:positionH relativeFrom="column">
                  <wp:posOffset>-490855</wp:posOffset>
                </wp:positionH>
                <wp:positionV relativeFrom="paragraph">
                  <wp:posOffset>-24130</wp:posOffset>
                </wp:positionV>
                <wp:extent cx="7677150" cy="7569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0" cy="75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89ADD" w14:textId="77777777" w:rsidR="006F2A7C" w:rsidRPr="001C4115" w:rsidRDefault="006F2A7C" w:rsidP="006F2A7C">
                            <w:pPr>
                              <w:jc w:val="center"/>
                              <w:rPr>
                                <w:rFonts w:ascii="Libre Franklin" w:hAnsi="Libre Franklin"/>
                                <w:sz w:val="16"/>
                                <w:szCs w:val="16"/>
                              </w:rPr>
                            </w:pPr>
                          </w:p>
                          <w:p w14:paraId="4449E062" w14:textId="77777777" w:rsidR="006F2A7C" w:rsidRPr="00BB4CCB" w:rsidRDefault="006F2A7C" w:rsidP="006F2A7C">
                            <w:pPr>
                              <w:spacing w:line="480" w:lineRule="auto"/>
                              <w:jc w:val="center"/>
                              <w:rPr>
                                <w:rFonts w:ascii="Libre Franklin" w:hAnsi="Libre Franklin"/>
                                <w:sz w:val="20"/>
                                <w:szCs w:val="20"/>
                              </w:rPr>
                            </w:pPr>
                            <w:r w:rsidRPr="00BB4CCB">
                              <w:rPr>
                                <w:rFonts w:ascii="Libre Franklin" w:hAnsi="Libre Franklin"/>
                                <w:sz w:val="20"/>
                                <w:szCs w:val="20"/>
                              </w:rPr>
                              <w:t>VEHICLES</w:t>
                            </w:r>
                          </w:p>
                          <w:p w14:paraId="6131F01C" w14:textId="27CE3387" w:rsidR="006F2A7C" w:rsidRPr="00BB4CCB" w:rsidRDefault="006F2A7C" w:rsidP="006F2A7C">
                            <w:pPr>
                              <w:spacing w:line="480" w:lineRule="auto"/>
                              <w:jc w:val="center"/>
                              <w:rPr>
                                <w:rFonts w:ascii="Libre Franklin SemiBold" w:hAnsi="Libre Franklin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ibre Franklin SemiBold" w:hAnsi="Libre Franklin SemiBold"/>
                                <w:b/>
                                <w:bCs/>
                                <w:sz w:val="28"/>
                                <w:szCs w:val="28"/>
                              </w:rPr>
                              <w:t>Text Maze</w:t>
                            </w:r>
                            <w:r>
                              <w:rPr>
                                <w:rFonts w:ascii="Libre Franklin SemiBold" w:hAnsi="Libre Franklin SemiBo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13DE" id="Text Box 2" o:spid="_x0000_s1027" type="#_x0000_t202" style="position:absolute;margin-left:-38.65pt;margin-top:-1.9pt;width:604.5pt;height:5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" filled="f" stroked="f" strokeweight=".5pt">
                <v:textbox>
                  <w:txbxContent>
                    <w:p w14:paraId="29A89ADD" w14:textId="77777777" w:rsidR="006F2A7C" w:rsidRPr="001C4115" w:rsidRDefault="006F2A7C" w:rsidP="006F2A7C">
                      <w:pPr>
                        <w:jc w:val="center"/>
                        <w:rPr>
                          <w:rFonts w:ascii="Libre Franklin" w:hAnsi="Libre Franklin"/>
                          <w:sz w:val="16"/>
                          <w:szCs w:val="16"/>
                        </w:rPr>
                      </w:pPr>
                    </w:p>
                    <w:p w14:paraId="4449E062" w14:textId="77777777" w:rsidR="006F2A7C" w:rsidRPr="00BB4CCB" w:rsidRDefault="006F2A7C" w:rsidP="006F2A7C">
                      <w:pPr>
                        <w:spacing w:line="480" w:lineRule="auto"/>
                        <w:jc w:val="center"/>
                        <w:rPr>
                          <w:rFonts w:ascii="Libre Franklin" w:hAnsi="Libre Franklin"/>
                          <w:sz w:val="20"/>
                          <w:szCs w:val="20"/>
                        </w:rPr>
                      </w:pPr>
                      <w:r w:rsidRPr="00BB4CCB">
                        <w:rPr>
                          <w:rFonts w:ascii="Libre Franklin" w:hAnsi="Libre Franklin"/>
                          <w:sz w:val="20"/>
                          <w:szCs w:val="20"/>
                        </w:rPr>
                        <w:t>VEHICLES</w:t>
                      </w:r>
                    </w:p>
                    <w:p w14:paraId="6131F01C" w14:textId="27CE3387" w:rsidR="006F2A7C" w:rsidRPr="00BB4CCB" w:rsidRDefault="006F2A7C" w:rsidP="006F2A7C">
                      <w:pPr>
                        <w:spacing w:line="480" w:lineRule="auto"/>
                        <w:jc w:val="center"/>
                        <w:rPr>
                          <w:rFonts w:ascii="Libre Franklin SemiBold" w:hAnsi="Libre Franklin SemiBol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ibre Franklin SemiBold" w:hAnsi="Libre Franklin SemiBold"/>
                          <w:b/>
                          <w:bCs/>
                          <w:sz w:val="28"/>
                          <w:szCs w:val="28"/>
                        </w:rPr>
                        <w:t>Text Maze</w:t>
                      </w:r>
                      <w:r>
                        <w:rPr>
                          <w:rFonts w:ascii="Libre Franklin SemiBold" w:hAnsi="Libre Franklin SemiBold"/>
                          <w:b/>
                          <w:bCs/>
                          <w:sz w:val="28"/>
                          <w:szCs w:val="28"/>
                        </w:rPr>
                        <w:t xml:space="preserve"> Solution</w:t>
                      </w:r>
                    </w:p>
                  </w:txbxContent>
                </v:textbox>
              </v:shape>
            </w:pict>
          </mc:Fallback>
        </mc:AlternateContent>
      </w:r>
      <w:r w:rsidRPr="006F2A7C">
        <w:rPr>
          <w:rFonts w:ascii="Libre Franklin" w:hAnsi="Libre Frankli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B8B3ACA" wp14:editId="40CD7BE1">
            <wp:simplePos x="0" y="0"/>
            <wp:positionH relativeFrom="column">
              <wp:posOffset>4645308</wp:posOffset>
            </wp:positionH>
            <wp:positionV relativeFrom="paragraph">
              <wp:posOffset>105211</wp:posOffset>
            </wp:positionV>
            <wp:extent cx="1543050" cy="6521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0 2.eps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11" t="4633" r="6168" b="67926"/>
                    <a:stretch/>
                  </pic:blipFill>
                  <pic:spPr bwMode="auto">
                    <a:xfrm>
                      <a:off x="0" y="0"/>
                      <a:ext cx="1543050" cy="65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FDAE8" w14:textId="4E6DC4E1" w:rsidR="009930B9" w:rsidRDefault="009930B9">
      <w:pPr>
        <w:rPr>
          <w:rFonts w:ascii="Libre Franklin" w:hAnsi="Libre Franklin"/>
          <w:sz w:val="28"/>
          <w:szCs w:val="28"/>
        </w:rPr>
      </w:pPr>
    </w:p>
    <w:p w14:paraId="6426DA55" w14:textId="4192CC9D" w:rsidR="009930B9" w:rsidRDefault="009930B9">
      <w:pPr>
        <w:rPr>
          <w:rFonts w:ascii="Libre Franklin" w:hAnsi="Libre Franklin"/>
          <w:sz w:val="28"/>
          <w:szCs w:val="28"/>
        </w:rPr>
      </w:pPr>
    </w:p>
    <w:p w14:paraId="37C085CB" w14:textId="6FD97FA8" w:rsidR="009930B9" w:rsidRDefault="009930B9">
      <w:pPr>
        <w:rPr>
          <w:rFonts w:ascii="Libre Franklin" w:hAnsi="Libre Franklin"/>
          <w:sz w:val="28"/>
          <w:szCs w:val="28"/>
        </w:rPr>
      </w:pPr>
    </w:p>
    <w:p w14:paraId="060331BE" w14:textId="4397F41B" w:rsidR="009930B9" w:rsidRDefault="009930B9">
      <w:pPr>
        <w:rPr>
          <w:rFonts w:ascii="Libre Franklin" w:hAnsi="Libre Franklin"/>
          <w:sz w:val="28"/>
          <w:szCs w:val="28"/>
        </w:rPr>
      </w:pPr>
    </w:p>
    <w:p w14:paraId="59E198D8" w14:textId="3EB16CDD" w:rsidR="009930B9" w:rsidRDefault="009930B9">
      <w:pPr>
        <w:rPr>
          <w:rFonts w:ascii="Libre Franklin" w:hAnsi="Libre Franklin"/>
          <w:sz w:val="28"/>
          <w:szCs w:val="28"/>
        </w:rPr>
      </w:pPr>
    </w:p>
    <w:p w14:paraId="37AA1E52" w14:textId="1AB345B3" w:rsidR="009930B9" w:rsidRDefault="009930B9" w:rsidP="009930B9">
      <w:pPr>
        <w:jc w:val="center"/>
        <w:rPr>
          <w:rFonts w:ascii="Libre Franklin SemiBold" w:hAnsi="Libre Franklin SemiBold"/>
          <w:b/>
          <w:bCs/>
          <w:sz w:val="36"/>
          <w:szCs w:val="36"/>
        </w:rPr>
      </w:pPr>
      <w:r w:rsidRPr="009930B9">
        <w:rPr>
          <w:rFonts w:ascii="Libre Franklin SemiBold" w:hAnsi="Libre Franklin SemiBold"/>
          <w:b/>
          <w:bCs/>
          <w:sz w:val="36"/>
          <w:szCs w:val="36"/>
        </w:rPr>
        <w:t>SOLUTION</w:t>
      </w:r>
    </w:p>
    <w:p w14:paraId="6A859780" w14:textId="2212018A" w:rsidR="009930B9" w:rsidRDefault="009930B9" w:rsidP="009930B9">
      <w:pPr>
        <w:jc w:val="center"/>
        <w:rPr>
          <w:rFonts w:ascii="Libre Franklin SemiBold" w:hAnsi="Libre Franklin SemiBold"/>
          <w:b/>
          <w:bCs/>
          <w:sz w:val="36"/>
          <w:szCs w:val="36"/>
        </w:rPr>
      </w:pPr>
    </w:p>
    <w:p w14:paraId="27D1BE29" w14:textId="77777777" w:rsidR="009930B9" w:rsidRPr="009930B9" w:rsidRDefault="009930B9" w:rsidP="009930B9">
      <w:pPr>
        <w:jc w:val="center"/>
        <w:rPr>
          <w:rFonts w:ascii="Libre Franklin SemiBold" w:hAnsi="Libre Franklin SemiBold"/>
          <w:b/>
          <w:bCs/>
          <w:sz w:val="36"/>
          <w:szCs w:val="36"/>
        </w:rPr>
      </w:pPr>
      <w:r w:rsidRPr="009930B9">
        <w:rPr>
          <w:rFonts w:ascii="Libre Franklin SemiBold" w:hAnsi="Libre Franklin SemiBold"/>
          <w:b/>
          <w:bCs/>
          <w:noProof/>
          <w:sz w:val="36"/>
          <w:szCs w:val="36"/>
        </w:rPr>
        <w:drawing>
          <wp:inline distT="0" distB="0" distL="0" distR="0" wp14:anchorId="693BF8F4" wp14:editId="3CCA9403">
            <wp:extent cx="5029200" cy="4724400"/>
            <wp:effectExtent l="0" t="0" r="0" b="0"/>
            <wp:docPr id="12" name="Picture 1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0B9" w:rsidRPr="009930B9" w:rsidSect="00B7638E">
      <w:type w:val="continuous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47F1" w14:textId="77777777" w:rsidR="00EF1231" w:rsidRDefault="00EF1231" w:rsidP="001C4115">
      <w:r>
        <w:separator/>
      </w:r>
    </w:p>
  </w:endnote>
  <w:endnote w:type="continuationSeparator" w:id="0">
    <w:p w14:paraId="5FA7D72B" w14:textId="77777777" w:rsidR="00EF1231" w:rsidRDefault="00EF1231" w:rsidP="001C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panose1 w:val="020B0604020202020204"/>
    <w:charset w:val="4D"/>
    <w:family w:val="auto"/>
    <w:pitch w:val="variable"/>
    <w:sig w:usb0="A00000FF" w:usb1="4000205B" w:usb2="00000000" w:usb3="00000000" w:csb0="00000193" w:csb1="00000000"/>
  </w:font>
  <w:font w:name="Libre Franklin SemiBold">
    <w:panose1 w:val="020B0604020202020204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1FF20" w14:textId="279A8A6C" w:rsidR="001C4115" w:rsidRDefault="001C4115" w:rsidP="00186BB2">
    <w:pPr>
      <w:pStyle w:val="Footer"/>
      <w:jc w:val="center"/>
      <w:rPr>
        <w:sz w:val="18"/>
        <w:szCs w:val="18"/>
      </w:rPr>
    </w:pPr>
  </w:p>
  <w:p w14:paraId="27D54638" w14:textId="30B28839" w:rsidR="007B20E9" w:rsidRPr="006F2A7C" w:rsidRDefault="007B20E9" w:rsidP="00A14A1A">
    <w:pPr>
      <w:pStyle w:val="Footer"/>
      <w:jc w:val="center"/>
      <w:rPr>
        <w:color w:val="A6A6A6" w:themeColor="background1" w:themeShade="A6"/>
        <w:sz w:val="18"/>
        <w:szCs w:val="18"/>
      </w:rPr>
    </w:pPr>
    <w:r w:rsidRPr="006F2A7C">
      <w:rPr>
        <w:color w:val="A6A6A6" w:themeColor="background1" w:themeShade="A6"/>
        <w:sz w:val="18"/>
        <w:szCs w:val="18"/>
      </w:rPr>
      <w:t>Transport Line Icon by Vecteezy</w:t>
    </w:r>
    <w:r w:rsidR="006F2A7C">
      <w:rPr>
        <w:color w:val="A6A6A6" w:themeColor="background1" w:themeShade="A6"/>
        <w:sz w:val="18"/>
        <w:szCs w:val="18"/>
      </w:rPr>
      <w:t>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473B" w14:textId="7A2C9D24" w:rsidR="003C04A2" w:rsidRPr="006F2A7C" w:rsidRDefault="003C04A2" w:rsidP="00186BB2">
    <w:pPr>
      <w:pStyle w:val="Footer"/>
      <w:jc w:val="center"/>
      <w:rPr>
        <w:caps/>
        <w:noProof/>
        <w:color w:val="A6A6A6" w:themeColor="background1" w:themeShade="A6"/>
      </w:rPr>
    </w:pPr>
    <w:r w:rsidRPr="006F2A7C">
      <w:rPr>
        <w:color w:val="A6A6A6" w:themeColor="background1" w:themeShade="A6"/>
        <w:sz w:val="18"/>
        <w:szCs w:val="18"/>
      </w:rPr>
      <w:br/>
    </w:r>
    <w:r w:rsidR="006F2A7C" w:rsidRPr="006F2A7C">
      <w:rPr>
        <w:color w:val="A6A6A6" w:themeColor="background1" w:themeShade="A6"/>
        <w:sz w:val="18"/>
        <w:szCs w:val="18"/>
      </w:rPr>
      <w:t>Transport Line</w:t>
    </w:r>
    <w:r w:rsidRPr="006F2A7C">
      <w:rPr>
        <w:color w:val="A6A6A6" w:themeColor="background1" w:themeShade="A6"/>
        <w:sz w:val="18"/>
        <w:szCs w:val="18"/>
      </w:rPr>
      <w:t xml:space="preserve"> Icon Vector by </w:t>
    </w:r>
    <w:r w:rsidR="006F2A7C" w:rsidRPr="006F2A7C">
      <w:rPr>
        <w:color w:val="A6A6A6" w:themeColor="background1" w:themeShade="A6"/>
        <w:sz w:val="18"/>
        <w:szCs w:val="18"/>
      </w:rPr>
      <w:t>Vecteezy</w:t>
    </w:r>
    <w:r w:rsidR="006F2A7C">
      <w:rPr>
        <w:color w:val="A6A6A6" w:themeColor="background1" w:themeShade="A6"/>
        <w:sz w:val="18"/>
        <w:szCs w:val="18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9251" w14:textId="77777777" w:rsidR="00EF1231" w:rsidRDefault="00EF1231" w:rsidP="001C4115">
      <w:r>
        <w:separator/>
      </w:r>
    </w:p>
  </w:footnote>
  <w:footnote w:type="continuationSeparator" w:id="0">
    <w:p w14:paraId="65CD1B49" w14:textId="77777777" w:rsidR="00EF1231" w:rsidRDefault="00EF1231" w:rsidP="001C4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A2"/>
    <w:rsid w:val="000572C5"/>
    <w:rsid w:val="000D0AF9"/>
    <w:rsid w:val="00124156"/>
    <w:rsid w:val="0013691A"/>
    <w:rsid w:val="00146F0E"/>
    <w:rsid w:val="00181045"/>
    <w:rsid w:val="00186BB2"/>
    <w:rsid w:val="001C4115"/>
    <w:rsid w:val="00264CF3"/>
    <w:rsid w:val="0027631B"/>
    <w:rsid w:val="00293D7F"/>
    <w:rsid w:val="002A55FF"/>
    <w:rsid w:val="002E4A36"/>
    <w:rsid w:val="003046F1"/>
    <w:rsid w:val="003301DD"/>
    <w:rsid w:val="0039306C"/>
    <w:rsid w:val="003C04A2"/>
    <w:rsid w:val="003C0B4C"/>
    <w:rsid w:val="003E498C"/>
    <w:rsid w:val="004633D2"/>
    <w:rsid w:val="005941CF"/>
    <w:rsid w:val="005A17D7"/>
    <w:rsid w:val="00656E41"/>
    <w:rsid w:val="006E7834"/>
    <w:rsid w:val="006F2A7C"/>
    <w:rsid w:val="007B20E9"/>
    <w:rsid w:val="00800F25"/>
    <w:rsid w:val="008239F8"/>
    <w:rsid w:val="00850F62"/>
    <w:rsid w:val="008C239E"/>
    <w:rsid w:val="00977917"/>
    <w:rsid w:val="009930B9"/>
    <w:rsid w:val="009C5ED0"/>
    <w:rsid w:val="009D421B"/>
    <w:rsid w:val="00A1023F"/>
    <w:rsid w:val="00A14A1A"/>
    <w:rsid w:val="00A85D7B"/>
    <w:rsid w:val="00AB0C26"/>
    <w:rsid w:val="00AD68A2"/>
    <w:rsid w:val="00B7638E"/>
    <w:rsid w:val="00BB4CCB"/>
    <w:rsid w:val="00C624B5"/>
    <w:rsid w:val="00D05A92"/>
    <w:rsid w:val="00D343B7"/>
    <w:rsid w:val="00D87827"/>
    <w:rsid w:val="00E8392A"/>
    <w:rsid w:val="00ED2F23"/>
    <w:rsid w:val="00ED6720"/>
    <w:rsid w:val="00E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0D8F"/>
  <w14:defaultImageDpi w14:val="32767"/>
  <w15:chartTrackingRefBased/>
  <w15:docId w15:val="{178F7E6C-16AB-6449-977A-0607383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1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115"/>
  </w:style>
  <w:style w:type="paragraph" w:styleId="Footer">
    <w:name w:val="footer"/>
    <w:basedOn w:val="Normal"/>
    <w:link w:val="FooterChar"/>
    <w:uiPriority w:val="99"/>
    <w:unhideWhenUsed/>
    <w:rsid w:val="001C41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115"/>
  </w:style>
  <w:style w:type="character" w:styleId="Hyperlink">
    <w:name w:val="Hyperlink"/>
    <w:basedOn w:val="DefaultParagraphFont"/>
    <w:uiPriority w:val="99"/>
    <w:unhideWhenUsed/>
    <w:rsid w:val="007B2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20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tiff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ug/Library/Mobile%20Documents/com~apple~CloudDocs/Dug%20Work/Esl-Ology/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20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Dugald Steer</dc:creator>
  <cp:keywords/>
  <dc:description/>
  <cp:lastModifiedBy>Dugald Steer</cp:lastModifiedBy>
  <cp:revision>5</cp:revision>
  <cp:lastPrinted>2021-10-29T08:03:00Z</cp:lastPrinted>
  <dcterms:created xsi:type="dcterms:W3CDTF">2019-11-25T17:44:00Z</dcterms:created>
  <dcterms:modified xsi:type="dcterms:W3CDTF">2021-10-29T08:44:00Z</dcterms:modified>
</cp:coreProperties>
</file>